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77777777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4E30C7F8" w14:textId="77777777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40E7C1C0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FB67EF">
              <w:rPr>
                <w:rFonts w:ascii="Tahoma" w:hAnsi="Tahoma" w:cs="Tahoma"/>
                <w:sz w:val="18"/>
                <w:szCs w:val="22"/>
              </w:rPr>
              <w:t>……19134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400814FC" w:rsidR="00AA56CC" w:rsidRPr="00E9473A" w:rsidRDefault="008476F0" w:rsidP="00FB67EF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FB67EF">
              <w:rPr>
                <w:rFonts w:ascii="Tahoma" w:hAnsi="Tahoma" w:cs="Tahoma"/>
                <w:sz w:val="18"/>
                <w:szCs w:val="22"/>
              </w:rPr>
              <w:t>25 Mai 2020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FB67EF">
              <w:rPr>
                <w:rFonts w:ascii="Tahoma" w:hAnsi="Tahoma" w:cs="Tahoma"/>
                <w:sz w:val="18"/>
                <w:szCs w:val="22"/>
              </w:rPr>
              <w:t>14 Aout 2020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023277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023277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38CD26C9" w:rsidR="006C712D" w:rsidRPr="00970FD2" w:rsidRDefault="00023277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312519A3" w:rsidR="006C712D" w:rsidRPr="00970FD2" w:rsidRDefault="00023277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023277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023277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023277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023277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023277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023277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023277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023277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023277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616A541C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47298F1D" w14:textId="77777777" w:rsidR="00D17419" w:rsidRPr="0065794B" w:rsidRDefault="00D17419" w:rsidP="00D17419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20641651" w14:textId="77777777" w:rsidR="00D17419" w:rsidRPr="0065794B" w:rsidRDefault="00D17419" w:rsidP="00D17419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3AB8DF8B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6164A139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6C89FDB7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04D758E9" w14:textId="77777777" w:rsidR="00D17419" w:rsidRPr="0065794B" w:rsidRDefault="00D17419" w:rsidP="00D17419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547A86D5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7B938F50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66EDEC84" w14:textId="77777777" w:rsidR="00D17419" w:rsidRPr="0065794B" w:rsidRDefault="00D17419" w:rsidP="00D17419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509778EA" w14:textId="77777777" w:rsidR="00D17419" w:rsidRPr="0065794B" w:rsidRDefault="00D17419" w:rsidP="00D17419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5E06979A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3DF2CCAE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26A311F8" w14:textId="77777777" w:rsidR="00D17419" w:rsidRPr="0065794B" w:rsidRDefault="00D17419" w:rsidP="00D17419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58F51A01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4DF37A12" w14:textId="77777777" w:rsidR="00D17419" w:rsidRPr="0065794B" w:rsidRDefault="00D17419" w:rsidP="00D17419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109ED8FD" w14:textId="77777777" w:rsidR="00D17419" w:rsidRDefault="00D17419" w:rsidP="00D17419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8F70A39" w14:textId="77777777" w:rsidR="00D17419" w:rsidRPr="00DF037C" w:rsidRDefault="00D17419" w:rsidP="00D17419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par 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(la) formateur(</w:t>
            </w:r>
            <w:proofErr w:type="spellStart"/>
            <w:r w:rsidRPr="00DF037C">
              <w:rPr>
                <w:rFonts w:ascii="Tahoma" w:hAnsi="Tahoma" w:cs="Tahoma"/>
                <w:b/>
                <w:sz w:val="20"/>
                <w:szCs w:val="20"/>
              </w:rPr>
              <w:t>trice</w:t>
            </w:r>
            <w:proofErr w:type="spellEnd"/>
            <w:r w:rsidRPr="00DF037C">
              <w:rPr>
                <w:rFonts w:ascii="Tahoma" w:hAnsi="Tahoma" w:cs="Tahoma"/>
                <w:b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6DED1931" w14:textId="77777777" w:rsidR="006C712D" w:rsidRDefault="00D17419" w:rsidP="00D17419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4C9E3F3E" w:rsidR="00D17419" w:rsidRPr="00F26600" w:rsidRDefault="00D17419" w:rsidP="00D17419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17419" w:rsidRPr="00E9473A" w14:paraId="50E15CCB" w14:textId="77777777" w:rsidTr="00EB1B88">
        <w:tc>
          <w:tcPr>
            <w:tcW w:w="10419" w:type="dxa"/>
          </w:tcPr>
          <w:p w14:paraId="2EE77888" w14:textId="144C4574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>Sujet</w:t>
            </w:r>
            <w:r>
              <w:rPr>
                <w:rFonts w:ascii="Tahoma" w:hAnsi="Tahoma" w:cs="Tahoma"/>
                <w:b/>
                <w:sz w:val="20"/>
                <w:szCs w:val="28"/>
              </w:rPr>
              <w:t xml:space="preserve">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1DDA6EA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0D4F8CAC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4088C0A6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09B1F0D5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4F27B28C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2E2DA36C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25184653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1DECEB58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0AF32683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6F528BF6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26AB45ED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26FAACBA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A4A2C0E" w14:textId="77777777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60986180" w14:textId="0A765FE9" w:rsidR="00D17419" w:rsidRDefault="00D17419" w:rsidP="00D17419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D73B5" w14:textId="77777777" w:rsidR="00023277" w:rsidRDefault="00023277">
      <w:r>
        <w:separator/>
      </w:r>
    </w:p>
  </w:endnote>
  <w:endnote w:type="continuationSeparator" w:id="0">
    <w:p w14:paraId="2CD169A2" w14:textId="77777777" w:rsidR="00023277" w:rsidRDefault="0002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60405C01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D17419">
      <w:rPr>
        <w:rStyle w:val="Numrodepage"/>
        <w:rFonts w:ascii="Tahoma" w:hAnsi="Tahoma" w:cs="Tahoma"/>
        <w:b w:val="0"/>
        <w:noProof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D17419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2C942" w14:textId="77777777" w:rsidR="00023277" w:rsidRDefault="00023277">
      <w:r>
        <w:separator/>
      </w:r>
    </w:p>
  </w:footnote>
  <w:footnote w:type="continuationSeparator" w:id="0">
    <w:p w14:paraId="5A8E5C4E" w14:textId="77777777" w:rsidR="00023277" w:rsidRDefault="00023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23277"/>
    <w:rsid w:val="00045C61"/>
    <w:rsid w:val="00050644"/>
    <w:rsid w:val="0007580F"/>
    <w:rsid w:val="00084F23"/>
    <w:rsid w:val="000A3669"/>
    <w:rsid w:val="000B1E6A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2344C"/>
    <w:rsid w:val="008476F0"/>
    <w:rsid w:val="00870A21"/>
    <w:rsid w:val="00884156"/>
    <w:rsid w:val="0088676E"/>
    <w:rsid w:val="00910495"/>
    <w:rsid w:val="0091127D"/>
    <w:rsid w:val="00945441"/>
    <w:rsid w:val="00954719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772FB"/>
    <w:rsid w:val="00C77504"/>
    <w:rsid w:val="00CA7EF8"/>
    <w:rsid w:val="00CB6DB1"/>
    <w:rsid w:val="00CC03BF"/>
    <w:rsid w:val="00D0760C"/>
    <w:rsid w:val="00D1741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  <w:rsid w:val="00F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C7561-C684-4FBD-A7D4-C872D8F6C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2</TotalTime>
  <Pages>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4826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3</cp:revision>
  <cp:lastPrinted>2020-01-10T08:56:00Z</cp:lastPrinted>
  <dcterms:created xsi:type="dcterms:W3CDTF">2020-01-10T09:03:00Z</dcterms:created>
  <dcterms:modified xsi:type="dcterms:W3CDTF">2020-04-29T10:14:00Z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